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B7E0" w14:textId="2234EAA4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</w:t>
      </w:r>
      <w:r w:rsidR="001666A5">
        <w:rPr>
          <w:rFonts w:cs="Arial"/>
          <w:b/>
          <w:sz w:val="32"/>
          <w:szCs w:val="32"/>
        </w:rPr>
        <w:t>8</w:t>
      </w:r>
      <w:r>
        <w:rPr>
          <w:rFonts w:cs="Arial"/>
          <w:b/>
          <w:sz w:val="32"/>
          <w:szCs w:val="32"/>
        </w:rPr>
        <w:t xml:space="preserve">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</w:t>
      </w:r>
      <w:proofErr w:type="gramStart"/>
      <w:r>
        <w:rPr>
          <w:rFonts w:cs="Arial"/>
          <w:b/>
          <w:sz w:val="32"/>
          <w:szCs w:val="32"/>
        </w:rPr>
        <w:t xml:space="preserve">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proofErr w:type="gramEnd"/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64BFD893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6AA64571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2EE47531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0D70A0F6" w14:textId="64A17C36" w:rsidR="00876F3C" w:rsidRPr="006D002F" w:rsidRDefault="006D002F" w:rsidP="00876F3C">
            <w:pPr>
              <w:ind w:left="720" w:firstLine="720"/>
              <w:rPr>
                <w:bCs/>
                <w:sz w:val="28"/>
              </w:rPr>
            </w:pPr>
            <w:r>
              <w:rPr>
                <w:bCs/>
                <w:sz w:val="28"/>
              </w:rPr>
              <w:t>Image Based Encryption System</w:t>
            </w:r>
          </w:p>
          <w:p w14:paraId="34DBADC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150C95D0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7C2E8F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5B6F9781" w14:textId="029504FF" w:rsidR="00876F3C" w:rsidRPr="006D002F" w:rsidRDefault="006D002F" w:rsidP="00876F3C">
            <w:pPr>
              <w:ind w:left="720" w:firstLine="720"/>
              <w:rPr>
                <w:bCs/>
                <w:sz w:val="28"/>
              </w:rPr>
            </w:pPr>
            <w:r>
              <w:rPr>
                <w:bCs/>
                <w:sz w:val="28"/>
              </w:rPr>
              <w:t>Cryptography</w:t>
            </w:r>
          </w:p>
          <w:p w14:paraId="631418E9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4A859EC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EDC0702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7A05A546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45A26E8F" w14:textId="6D87B8E4" w:rsidR="00876F3C" w:rsidRDefault="006D002F" w:rsidP="00876F3C">
            <w:pPr>
              <w:ind w:left="720" w:firstLine="720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Banglore</w:t>
            </w:r>
            <w:proofErr w:type="spellEnd"/>
            <w:r>
              <w:rPr>
                <w:bCs/>
                <w:sz w:val="28"/>
              </w:rPr>
              <w:t xml:space="preserve"> Trunk Road, </w:t>
            </w:r>
            <w:proofErr w:type="spellStart"/>
            <w:r>
              <w:rPr>
                <w:bCs/>
                <w:sz w:val="28"/>
              </w:rPr>
              <w:t>Varadharajapuram</w:t>
            </w:r>
            <w:proofErr w:type="spellEnd"/>
            <w:r>
              <w:rPr>
                <w:bCs/>
                <w:sz w:val="28"/>
              </w:rPr>
              <w:t xml:space="preserve">, </w:t>
            </w:r>
            <w:proofErr w:type="spellStart"/>
            <w:r>
              <w:rPr>
                <w:bCs/>
                <w:sz w:val="28"/>
              </w:rPr>
              <w:t>Nasarathpettai</w:t>
            </w:r>
            <w:proofErr w:type="spellEnd"/>
            <w:r>
              <w:rPr>
                <w:bCs/>
                <w:sz w:val="28"/>
              </w:rPr>
              <w:t xml:space="preserve">, </w:t>
            </w:r>
            <w:proofErr w:type="spellStart"/>
            <w:r>
              <w:rPr>
                <w:bCs/>
                <w:sz w:val="28"/>
              </w:rPr>
              <w:t>Poonamallee</w:t>
            </w:r>
            <w:proofErr w:type="spellEnd"/>
            <w:r>
              <w:rPr>
                <w:bCs/>
                <w:sz w:val="28"/>
              </w:rPr>
              <w:t>, Chennai-600123,</w:t>
            </w:r>
          </w:p>
          <w:p w14:paraId="0ACCEA02" w14:textId="493C6B94" w:rsidR="006D002F" w:rsidRPr="006D002F" w:rsidRDefault="006D002F" w:rsidP="00876F3C">
            <w:pPr>
              <w:ind w:left="720" w:firstLine="720"/>
              <w:rPr>
                <w:bCs/>
                <w:sz w:val="28"/>
              </w:rPr>
            </w:pPr>
            <w:r>
              <w:rPr>
                <w:bCs/>
                <w:sz w:val="28"/>
              </w:rPr>
              <w:t>Ph no:</w:t>
            </w:r>
            <w:r w:rsidR="000F6141">
              <w:rPr>
                <w:bCs/>
                <w:sz w:val="28"/>
              </w:rPr>
              <w:t xml:space="preserve"> 26490404, email-id: info@panimalar.ac.in</w:t>
            </w:r>
          </w:p>
          <w:p w14:paraId="03782ECE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9FAB13A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398E7858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29AB97FE" w14:textId="77777777" w:rsidR="00876F3C" w:rsidRDefault="00876F3C" w:rsidP="00876F3C">
            <w:pPr>
              <w:rPr>
                <w:b/>
                <w:sz w:val="28"/>
              </w:rPr>
            </w:pPr>
          </w:p>
          <w:p w14:paraId="36F2C4D0" w14:textId="77777777" w:rsidR="00876F3C" w:rsidRPr="00876F3C" w:rsidRDefault="00876F3C" w:rsidP="00876F3C">
            <w:pPr>
              <w:rPr>
                <w:b/>
                <w:sz w:val="28"/>
              </w:rPr>
            </w:pPr>
            <w:proofErr w:type="gramStart"/>
            <w:r w:rsidRPr="00876F3C">
              <w:rPr>
                <w:b/>
                <w:sz w:val="28"/>
              </w:rPr>
              <w:t>( To</w:t>
            </w:r>
            <w:proofErr w:type="gramEnd"/>
            <w:r w:rsidRPr="00876F3C">
              <w:rPr>
                <w:b/>
                <w:sz w:val="28"/>
              </w:rPr>
              <w:t xml:space="preserve">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1A753BBA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E811215" w14:textId="1F5550C4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211418104220</w:t>
            </w:r>
          </w:p>
        </w:tc>
        <w:tc>
          <w:tcPr>
            <w:tcW w:w="2430" w:type="dxa"/>
          </w:tcPr>
          <w:p w14:paraId="589F7C5B" w14:textId="4BED48BE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211418104132</w:t>
            </w:r>
          </w:p>
        </w:tc>
        <w:tc>
          <w:tcPr>
            <w:tcW w:w="2520" w:type="dxa"/>
          </w:tcPr>
          <w:p w14:paraId="797288E5" w14:textId="349E235C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211418104127</w:t>
            </w:r>
          </w:p>
        </w:tc>
      </w:tr>
      <w:tr w:rsidR="00853EE9" w:rsidRPr="002A628D" w14:paraId="0BFCF573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616DD79C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4DF557D5" w14:textId="20092D4C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Roshan VS</w:t>
            </w:r>
          </w:p>
        </w:tc>
        <w:tc>
          <w:tcPr>
            <w:tcW w:w="2430" w:type="dxa"/>
          </w:tcPr>
          <w:p w14:paraId="58377040" w14:textId="244AF47A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Kumaran KM</w:t>
            </w:r>
          </w:p>
        </w:tc>
        <w:tc>
          <w:tcPr>
            <w:tcW w:w="2520" w:type="dxa"/>
          </w:tcPr>
          <w:p w14:paraId="61DA3A57" w14:textId="4A5F5793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Kishore </w:t>
            </w:r>
            <w:proofErr w:type="spellStart"/>
            <w:r>
              <w:rPr>
                <w:sz w:val="26"/>
                <w:szCs w:val="26"/>
              </w:rPr>
              <w:t>Rajan</w:t>
            </w:r>
            <w:proofErr w:type="spellEnd"/>
            <w:r>
              <w:rPr>
                <w:sz w:val="26"/>
                <w:szCs w:val="26"/>
              </w:rPr>
              <w:t xml:space="preserve"> K</w:t>
            </w:r>
          </w:p>
        </w:tc>
      </w:tr>
      <w:tr w:rsidR="00853EE9" w:rsidRPr="002A628D" w14:paraId="56D516D4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260E81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5AB46D61" w14:textId="2A9D3640" w:rsidR="00853EE9" w:rsidRPr="002A628D" w:rsidRDefault="000F614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Mr. </w:t>
            </w:r>
            <w:r w:rsidR="001666A5">
              <w:rPr>
                <w:sz w:val="26"/>
                <w:szCs w:val="26"/>
              </w:rPr>
              <w:t xml:space="preserve">M </w:t>
            </w:r>
            <w:r>
              <w:rPr>
                <w:sz w:val="26"/>
                <w:szCs w:val="26"/>
              </w:rPr>
              <w:t>Mohan</w:t>
            </w:r>
            <w:r w:rsidR="003673EA">
              <w:rPr>
                <w:sz w:val="26"/>
                <w:szCs w:val="26"/>
              </w:rPr>
              <w:t xml:space="preserve"> </w:t>
            </w:r>
            <w:proofErr w:type="spellStart"/>
            <w:r w:rsidR="003673EA">
              <w:rPr>
                <w:sz w:val="26"/>
                <w:szCs w:val="26"/>
              </w:rPr>
              <w:t>M.Tech</w:t>
            </w:r>
            <w:proofErr w:type="spellEnd"/>
            <w:r w:rsidR="003673EA">
              <w:rPr>
                <w:sz w:val="26"/>
                <w:szCs w:val="26"/>
              </w:rPr>
              <w:t>(</w:t>
            </w:r>
            <w:proofErr w:type="spellStart"/>
            <w:r w:rsidR="003673EA">
              <w:rPr>
                <w:sz w:val="26"/>
                <w:szCs w:val="26"/>
              </w:rPr>
              <w:t>Ph.D</w:t>
            </w:r>
            <w:proofErr w:type="spellEnd"/>
            <w:r w:rsidR="003673EA">
              <w:rPr>
                <w:sz w:val="26"/>
                <w:szCs w:val="26"/>
              </w:rPr>
              <w:t>)</w:t>
            </w:r>
          </w:p>
        </w:tc>
      </w:tr>
    </w:tbl>
    <w:p w14:paraId="47D9A5C5" w14:textId="77777777" w:rsidR="00853EE9" w:rsidRPr="00876F3C" w:rsidRDefault="00876F3C" w:rsidP="00853EE9">
      <w:pPr>
        <w:ind w:left="720" w:firstLine="720"/>
        <w:rPr>
          <w:b/>
          <w:sz w:val="28"/>
        </w:rPr>
      </w:pPr>
      <w:proofErr w:type="gramStart"/>
      <w:r w:rsidRPr="00876F3C">
        <w:rPr>
          <w:b/>
          <w:sz w:val="28"/>
        </w:rPr>
        <w:t>( To</w:t>
      </w:r>
      <w:proofErr w:type="gramEnd"/>
      <w:r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2638060E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03B95FD8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799E9CCF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54F2AC01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7CBD9779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 xml:space="preserve">Signature Of </w:t>
            </w:r>
            <w:proofErr w:type="gramStart"/>
            <w:r>
              <w:rPr>
                <w:b/>
              </w:rPr>
              <w:t>t</w:t>
            </w:r>
            <w:r w:rsidRPr="00774E28">
              <w:rPr>
                <w:b/>
              </w:rPr>
              <w:t>he  Guide</w:t>
            </w:r>
            <w:proofErr w:type="gramEnd"/>
          </w:p>
        </w:tc>
        <w:tc>
          <w:tcPr>
            <w:tcW w:w="1813" w:type="dxa"/>
          </w:tcPr>
          <w:p w14:paraId="1068F97E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 xml:space="preserve">Signature Of </w:t>
            </w:r>
            <w:proofErr w:type="gramStart"/>
            <w:r>
              <w:rPr>
                <w:b/>
              </w:rPr>
              <w:t>t</w:t>
            </w:r>
            <w:r w:rsidRPr="00774E28">
              <w:rPr>
                <w:b/>
              </w:rPr>
              <w:t>he  Project</w:t>
            </w:r>
            <w:proofErr w:type="gramEnd"/>
            <w:r w:rsidRPr="00774E28">
              <w:rPr>
                <w:b/>
              </w:rPr>
              <w:t xml:space="preserve"> Coordinator</w:t>
            </w:r>
          </w:p>
        </w:tc>
      </w:tr>
      <w:tr w:rsidR="00853EE9" w14:paraId="7E1EC6BD" w14:textId="77777777" w:rsidTr="00853EE9">
        <w:trPr>
          <w:trHeight w:val="977"/>
        </w:trPr>
        <w:tc>
          <w:tcPr>
            <w:tcW w:w="1032" w:type="dxa"/>
          </w:tcPr>
          <w:p w14:paraId="4E4D122A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7DBEAF3E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1755E37F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55055048" w14:textId="77777777" w:rsidR="00853EE9" w:rsidRDefault="00853EE9" w:rsidP="007A4CF6"/>
          <w:p w14:paraId="47E5CF7E" w14:textId="77777777" w:rsidR="00853EE9" w:rsidRDefault="00853EE9" w:rsidP="007A4CF6"/>
          <w:p w14:paraId="5655FFD8" w14:textId="77777777" w:rsidR="00853EE9" w:rsidRDefault="00853EE9" w:rsidP="007A4CF6"/>
        </w:tc>
        <w:tc>
          <w:tcPr>
            <w:tcW w:w="1633" w:type="dxa"/>
          </w:tcPr>
          <w:p w14:paraId="3C44F0F6" w14:textId="77777777" w:rsidR="00853EE9" w:rsidRDefault="00853EE9" w:rsidP="007A4CF6"/>
        </w:tc>
        <w:tc>
          <w:tcPr>
            <w:tcW w:w="1633" w:type="dxa"/>
          </w:tcPr>
          <w:p w14:paraId="3BDCF1FF" w14:textId="77777777" w:rsidR="00853EE9" w:rsidRDefault="00853EE9" w:rsidP="007A4CF6"/>
        </w:tc>
        <w:tc>
          <w:tcPr>
            <w:tcW w:w="1813" w:type="dxa"/>
          </w:tcPr>
          <w:p w14:paraId="263C9B4E" w14:textId="77777777" w:rsidR="00853EE9" w:rsidRDefault="00853EE9" w:rsidP="007A4CF6"/>
        </w:tc>
      </w:tr>
      <w:tr w:rsidR="00853EE9" w14:paraId="1975C271" w14:textId="77777777" w:rsidTr="00853EE9">
        <w:trPr>
          <w:trHeight w:val="1000"/>
        </w:trPr>
        <w:tc>
          <w:tcPr>
            <w:tcW w:w="1032" w:type="dxa"/>
          </w:tcPr>
          <w:p w14:paraId="7DBB44D5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144C891B" w14:textId="77777777" w:rsidR="00853EE9" w:rsidRDefault="00853EE9" w:rsidP="007A4CF6"/>
          <w:p w14:paraId="57348FAC" w14:textId="77777777" w:rsidR="00853EE9" w:rsidRDefault="00853EE9" w:rsidP="007A4CF6"/>
          <w:p w14:paraId="1678A289" w14:textId="77777777" w:rsidR="00853EE9" w:rsidRDefault="00853EE9" w:rsidP="007A4CF6"/>
        </w:tc>
        <w:tc>
          <w:tcPr>
            <w:tcW w:w="1633" w:type="dxa"/>
          </w:tcPr>
          <w:p w14:paraId="2D002E93" w14:textId="77777777" w:rsidR="00853EE9" w:rsidRDefault="00853EE9" w:rsidP="007A4CF6"/>
        </w:tc>
        <w:tc>
          <w:tcPr>
            <w:tcW w:w="1633" w:type="dxa"/>
          </w:tcPr>
          <w:p w14:paraId="7B0777D8" w14:textId="77777777" w:rsidR="00853EE9" w:rsidRDefault="00853EE9" w:rsidP="007A4CF6"/>
        </w:tc>
        <w:tc>
          <w:tcPr>
            <w:tcW w:w="1813" w:type="dxa"/>
          </w:tcPr>
          <w:p w14:paraId="688D8D61" w14:textId="77777777" w:rsidR="00853EE9" w:rsidRDefault="00853EE9" w:rsidP="007A4CF6"/>
        </w:tc>
      </w:tr>
      <w:tr w:rsidR="00853EE9" w14:paraId="60AC5DDA" w14:textId="77777777" w:rsidTr="00853EE9">
        <w:trPr>
          <w:trHeight w:val="941"/>
        </w:trPr>
        <w:tc>
          <w:tcPr>
            <w:tcW w:w="1032" w:type="dxa"/>
          </w:tcPr>
          <w:p w14:paraId="55B13AB9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0B26A49A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64854FCE" w14:textId="77777777" w:rsidR="00853EE9" w:rsidRDefault="00853EE9" w:rsidP="007A4CF6"/>
          <w:p w14:paraId="695383F3" w14:textId="77777777" w:rsidR="00853EE9" w:rsidRDefault="00853EE9" w:rsidP="007A4CF6"/>
          <w:p w14:paraId="43F9F39E" w14:textId="77777777" w:rsidR="00853EE9" w:rsidRDefault="00853EE9" w:rsidP="007A4CF6"/>
        </w:tc>
        <w:tc>
          <w:tcPr>
            <w:tcW w:w="1633" w:type="dxa"/>
          </w:tcPr>
          <w:p w14:paraId="6703D547" w14:textId="77777777" w:rsidR="00853EE9" w:rsidRDefault="00853EE9" w:rsidP="007A4CF6"/>
        </w:tc>
        <w:tc>
          <w:tcPr>
            <w:tcW w:w="1633" w:type="dxa"/>
          </w:tcPr>
          <w:p w14:paraId="1919FFAE" w14:textId="77777777" w:rsidR="00853EE9" w:rsidRDefault="00853EE9" w:rsidP="007A4CF6"/>
        </w:tc>
        <w:tc>
          <w:tcPr>
            <w:tcW w:w="1813" w:type="dxa"/>
          </w:tcPr>
          <w:p w14:paraId="1572657E" w14:textId="77777777" w:rsidR="00853EE9" w:rsidRDefault="00853EE9" w:rsidP="007A4CF6"/>
        </w:tc>
      </w:tr>
      <w:tr w:rsidR="00853EE9" w14:paraId="0782553A" w14:textId="77777777" w:rsidTr="00853EE9">
        <w:trPr>
          <w:trHeight w:val="1015"/>
        </w:trPr>
        <w:tc>
          <w:tcPr>
            <w:tcW w:w="1032" w:type="dxa"/>
          </w:tcPr>
          <w:p w14:paraId="4F994E2F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475940AF" w14:textId="77777777" w:rsidR="00853EE9" w:rsidRDefault="00853EE9" w:rsidP="007A4CF6"/>
        </w:tc>
        <w:tc>
          <w:tcPr>
            <w:tcW w:w="1633" w:type="dxa"/>
          </w:tcPr>
          <w:p w14:paraId="46134AB9" w14:textId="77777777" w:rsidR="00853EE9" w:rsidRDefault="00853EE9" w:rsidP="007A4CF6"/>
        </w:tc>
        <w:tc>
          <w:tcPr>
            <w:tcW w:w="1633" w:type="dxa"/>
          </w:tcPr>
          <w:p w14:paraId="6D266A2E" w14:textId="77777777" w:rsidR="00853EE9" w:rsidRDefault="00853EE9" w:rsidP="007A4CF6"/>
        </w:tc>
        <w:tc>
          <w:tcPr>
            <w:tcW w:w="1813" w:type="dxa"/>
          </w:tcPr>
          <w:p w14:paraId="75C451C8" w14:textId="77777777" w:rsidR="00853EE9" w:rsidRDefault="00853EE9" w:rsidP="007A4CF6"/>
        </w:tc>
      </w:tr>
    </w:tbl>
    <w:p w14:paraId="2E0C5761" w14:textId="77777777" w:rsidR="00853EE9" w:rsidRDefault="00853EE9" w:rsidP="00853EE9">
      <w:pPr>
        <w:tabs>
          <w:tab w:val="left" w:pos="0"/>
        </w:tabs>
      </w:pPr>
    </w:p>
    <w:p w14:paraId="2A80FEC1" w14:textId="77777777" w:rsidR="001375F6" w:rsidRDefault="00853EE9" w:rsidP="00853EE9">
      <w:pPr>
        <w:tabs>
          <w:tab w:val="left" w:pos="0"/>
        </w:tabs>
      </w:pPr>
      <w:r>
        <w:t xml:space="preserve">Paper Publication </w:t>
      </w:r>
      <w:proofErr w:type="gramStart"/>
      <w:r>
        <w:t>Details  :</w:t>
      </w:r>
      <w:proofErr w:type="gramEnd"/>
    </w:p>
    <w:p w14:paraId="31B9F5C6" w14:textId="77777777" w:rsidR="00853EE9" w:rsidRDefault="00853EE9"/>
    <w:p w14:paraId="46168798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3396" w14:textId="77777777" w:rsidR="00167AF8" w:rsidRDefault="00167AF8" w:rsidP="00CC556D">
      <w:r>
        <w:separator/>
      </w:r>
    </w:p>
  </w:endnote>
  <w:endnote w:type="continuationSeparator" w:id="0">
    <w:p w14:paraId="3DDEAB93" w14:textId="77777777" w:rsidR="00167AF8" w:rsidRDefault="00167AF8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9AF2" w14:textId="77777777" w:rsidR="00167AF8" w:rsidRDefault="00167AF8" w:rsidP="00CC556D">
      <w:r>
        <w:separator/>
      </w:r>
    </w:p>
  </w:footnote>
  <w:footnote w:type="continuationSeparator" w:id="0">
    <w:p w14:paraId="75C118E0" w14:textId="77777777" w:rsidR="00167AF8" w:rsidRDefault="00167AF8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246B185F" w14:textId="77777777" w:rsidTr="00CC556D">
      <w:trPr>
        <w:jc w:val="center"/>
      </w:trPr>
      <w:tc>
        <w:tcPr>
          <w:tcW w:w="1690" w:type="dxa"/>
          <w:vAlign w:val="center"/>
        </w:tcPr>
        <w:p w14:paraId="0CCBE41A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2DD30F40" wp14:editId="14FCC659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04FA63B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14CFDB51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051D6DA0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5503334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76D2B4FB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0C75F600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3B92BB18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C"/>
    <w:rsid w:val="000F6141"/>
    <w:rsid w:val="001666A5"/>
    <w:rsid w:val="00167AF8"/>
    <w:rsid w:val="003565AF"/>
    <w:rsid w:val="003673EA"/>
    <w:rsid w:val="0052482D"/>
    <w:rsid w:val="00667AA4"/>
    <w:rsid w:val="006D002F"/>
    <w:rsid w:val="00853EE9"/>
    <w:rsid w:val="00876F3C"/>
    <w:rsid w:val="009131B4"/>
    <w:rsid w:val="00933D5E"/>
    <w:rsid w:val="009F7326"/>
    <w:rsid w:val="00B754F4"/>
    <w:rsid w:val="00C87BF2"/>
    <w:rsid w:val="00CC556D"/>
    <w:rsid w:val="00E12D80"/>
    <w:rsid w:val="00EB308F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A37D"/>
  <w15:docId w15:val="{410469D5-435E-BF44-B545-AEEAD895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panimalar.dotx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340 ROSHAN</cp:lastModifiedBy>
  <cp:revision>3</cp:revision>
  <dcterms:created xsi:type="dcterms:W3CDTF">2022-01-05T07:30:00Z</dcterms:created>
  <dcterms:modified xsi:type="dcterms:W3CDTF">2022-05-16T15:36:00Z</dcterms:modified>
</cp:coreProperties>
</file>